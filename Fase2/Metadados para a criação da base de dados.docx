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BFB" w:rsidRPr="00A52991" w:rsidRDefault="00A82D97" w:rsidP="00A82D97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proofErr w:type="spellStart"/>
      <w:r w:rsidRPr="00A52991">
        <w:rPr>
          <w:rFonts w:ascii="Times New Roman" w:hAnsi="Times New Roman" w:cs="Times New Roman"/>
          <w:b/>
          <w:color w:val="auto"/>
          <w:sz w:val="36"/>
          <w:szCs w:val="36"/>
        </w:rPr>
        <w:t>Metadados</w:t>
      </w:r>
      <w:proofErr w:type="spellEnd"/>
      <w:r w:rsidRPr="00A52991">
        <w:rPr>
          <w:rFonts w:ascii="Times New Roman" w:hAnsi="Times New Roman" w:cs="Times New Roman"/>
          <w:b/>
          <w:color w:val="auto"/>
          <w:sz w:val="36"/>
          <w:szCs w:val="36"/>
        </w:rPr>
        <w:t xml:space="preserve"> para a Criação da Base de Dados</w:t>
      </w:r>
    </w:p>
    <w:p w:rsidR="00A82D97" w:rsidRPr="00A52991" w:rsidRDefault="00A82D97" w:rsidP="00A82D97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FB6E57" w:rsidP="00A52991">
      <w:pPr>
        <w:pStyle w:val="Caption"/>
        <w:rPr>
          <w:rFonts w:ascii="Times New Roman" w:hAnsi="Times New Roman" w:cs="Times New Roman"/>
          <w:b/>
          <w:color w:val="002060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A52991" w:rsidRPr="00A52991">
        <w:rPr>
          <w:rFonts w:ascii="Times New Roman" w:hAnsi="Times New Roman" w:cs="Times New Roman"/>
          <w:b/>
          <w:noProof/>
          <w:color w:val="002060"/>
        </w:rPr>
        <w:t>1</w:t>
      </w:r>
      <w:r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2D97" w:rsidRPr="00A52991" w:rsidTr="001926DC">
        <w:trPr>
          <w:trHeight w:val="570"/>
        </w:trPr>
        <w:tc>
          <w:tcPr>
            <w:tcW w:w="4247" w:type="dxa"/>
          </w:tcPr>
          <w:p w:rsidR="00A82D97" w:rsidRPr="00A52991" w:rsidRDefault="00A529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b/>
                <w:sz w:val="24"/>
                <w:szCs w:val="24"/>
              </w:rPr>
              <w:t>Contrutor</w:t>
            </w:r>
            <w:proofErr w:type="spellEnd"/>
          </w:p>
        </w:tc>
        <w:tc>
          <w:tcPr>
            <w:tcW w:w="4247" w:type="dxa"/>
          </w:tcPr>
          <w:p w:rsidR="00A82D97" w:rsidRPr="004260BC" w:rsidRDefault="00A52991" w:rsidP="00A5299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Onde será guardado os </w:t>
            </w:r>
            <w:proofErr w:type="spellStart"/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difernetes</w:t>
            </w:r>
            <w:proofErr w:type="spellEnd"/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contrutores</w:t>
            </w:r>
            <w:proofErr w:type="spellEnd"/>
            <w:r w:rsidRPr="004260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aeronaves.</w:t>
            </w:r>
          </w:p>
        </w:tc>
      </w:tr>
      <w:tr w:rsidR="003B0ECD" w:rsidRPr="00A52991" w:rsidTr="009812BE">
        <w:trPr>
          <w:trHeight w:val="683"/>
        </w:trPr>
        <w:tc>
          <w:tcPr>
            <w:tcW w:w="4247" w:type="dxa"/>
          </w:tcPr>
          <w:p w:rsidR="003B0ECD" w:rsidRPr="00A52991" w:rsidRDefault="003B0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3B0ECD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3B0ECD" w:rsidRPr="00A52991" w:rsidTr="009812BE">
        <w:trPr>
          <w:trHeight w:val="693"/>
        </w:trPr>
        <w:tc>
          <w:tcPr>
            <w:tcW w:w="4247" w:type="dxa"/>
          </w:tcPr>
          <w:p w:rsidR="003B0ECD" w:rsidRPr="00A52991" w:rsidRDefault="00097D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3B0ECD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82D97" w:rsidRPr="00A52991" w:rsidTr="00A52991">
        <w:trPr>
          <w:trHeight w:val="998"/>
        </w:trPr>
        <w:tc>
          <w:tcPr>
            <w:tcW w:w="4247" w:type="dxa"/>
          </w:tcPr>
          <w:p w:rsidR="00A82D97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:rsidR="00A82D97" w:rsidRPr="00A52991" w:rsidRDefault="0059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597A54" w:rsidRPr="00A52991" w:rsidRDefault="00A52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(30</w:t>
            </w:r>
            <w:r w:rsidR="00597A54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97A54" w:rsidRPr="00A52991" w:rsidRDefault="0052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 w:rsidR="00597A54"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 xml:space="preserve">Cotem a Denominação do 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construtor</w:t>
            </w:r>
          </w:p>
        </w:tc>
      </w:tr>
      <w:tr w:rsidR="00A82D97" w:rsidRPr="00A52991" w:rsidTr="00A82D97">
        <w:tc>
          <w:tcPr>
            <w:tcW w:w="4247" w:type="dxa"/>
          </w:tcPr>
          <w:p w:rsidR="00A82D97" w:rsidRPr="00A52991" w:rsidRDefault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Construção</w:t>
            </w:r>
            <w:r w:rsidR="00A52991"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 Amadora</w:t>
            </w:r>
          </w:p>
        </w:tc>
        <w:tc>
          <w:tcPr>
            <w:tcW w:w="4247" w:type="dxa"/>
          </w:tcPr>
          <w:p w:rsidR="004260BC" w:rsidRPr="00A52991" w:rsidRDefault="00A52991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  <w:p w:rsidR="00A52991" w:rsidRPr="00A52991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rá conter um valor de sim ou não dependente do tipo de construtor</w:t>
            </w:r>
          </w:p>
        </w:tc>
      </w:tr>
    </w:tbl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0E3BAA" w:rsidRPr="00A52991" w:rsidRDefault="000E3BAA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B8664E" w:rsidRPr="00A52991" w:rsidRDefault="00B8664E">
      <w:pPr>
        <w:rPr>
          <w:rFonts w:ascii="Times New Roman" w:hAnsi="Times New Roman" w:cs="Times New Roman"/>
          <w:sz w:val="24"/>
          <w:szCs w:val="24"/>
        </w:rPr>
      </w:pPr>
      <w:r w:rsidRPr="00A52991">
        <w:rPr>
          <w:rFonts w:ascii="Times New Roman" w:hAnsi="Times New Roman" w:cs="Times New Roman"/>
          <w:sz w:val="24"/>
          <w:szCs w:val="24"/>
        </w:rPr>
        <w:br w:type="page"/>
      </w:r>
    </w:p>
    <w:p w:rsidR="00A82D97" w:rsidRPr="00A52991" w:rsidRDefault="00A82D97">
      <w:pPr>
        <w:rPr>
          <w:rFonts w:ascii="Times New Roman" w:hAnsi="Times New Roman" w:cs="Times New Roman"/>
          <w:sz w:val="24"/>
          <w:szCs w:val="24"/>
        </w:rPr>
      </w:pPr>
    </w:p>
    <w:p w:rsidR="00D5733B" w:rsidRPr="00A52991" w:rsidRDefault="00D5733B" w:rsidP="00D5733B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 w:rsidRPr="00A52991">
        <w:rPr>
          <w:rFonts w:ascii="Times New Roman" w:hAnsi="Times New Roman" w:cs="Times New Roman"/>
          <w:b/>
          <w:color w:val="002060"/>
        </w:rPr>
        <w:fldChar w:fldCharType="begin"/>
      </w:r>
      <w:r w:rsidRPr="00A52991">
        <w:rPr>
          <w:rFonts w:ascii="Times New Roman" w:hAnsi="Times New Roman" w:cs="Times New Roman"/>
          <w:b/>
          <w:color w:val="002060"/>
        </w:rPr>
        <w:instrText xml:space="preserve"> SEQ Definição_de_Tabela \* ARABIC </w:instrText>
      </w:r>
      <w:r w:rsidRPr="00A52991">
        <w:rPr>
          <w:rFonts w:ascii="Times New Roman" w:hAnsi="Times New Roman" w:cs="Times New Roman"/>
          <w:b/>
          <w:color w:val="002060"/>
        </w:rPr>
        <w:fldChar w:fldCharType="separate"/>
      </w:r>
      <w:r w:rsidR="00A52991" w:rsidRPr="00A52991">
        <w:rPr>
          <w:rFonts w:ascii="Times New Roman" w:hAnsi="Times New Roman" w:cs="Times New Roman"/>
          <w:b/>
          <w:noProof/>
          <w:color w:val="002060"/>
        </w:rPr>
        <w:t>2</w:t>
      </w:r>
      <w:r w:rsidRPr="00A52991">
        <w:rPr>
          <w:rFonts w:ascii="Times New Roman" w:hAnsi="Times New Roman" w:cs="Times New Roman"/>
          <w:b/>
          <w:color w:val="00206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2A26" w:rsidRPr="00A52991" w:rsidTr="00AA5730">
        <w:trPr>
          <w:trHeight w:val="570"/>
        </w:trPr>
        <w:tc>
          <w:tcPr>
            <w:tcW w:w="4247" w:type="dxa"/>
          </w:tcPr>
          <w:p w:rsidR="00A52991" w:rsidRPr="00A52991" w:rsidRDefault="00A52991" w:rsidP="00A5299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Aeronave</w:t>
            </w:r>
            <w:proofErr w:type="spellEnd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E82A26" w:rsidRPr="00A52991" w:rsidRDefault="00E82A26" w:rsidP="00AA5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Ira conter o registo de todas as aeronaves da base de dados.</w:t>
            </w:r>
          </w:p>
        </w:tc>
      </w:tr>
      <w:tr w:rsidR="00E82A26" w:rsidRPr="00A52991" w:rsidTr="00AA5730">
        <w:trPr>
          <w:trHeight w:val="683"/>
        </w:trPr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E82A26" w:rsidRPr="00A52991" w:rsidTr="00AA5730">
        <w:trPr>
          <w:trHeight w:val="693"/>
        </w:trPr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E82A26" w:rsidRPr="00A52991" w:rsidTr="00AA5730">
        <w:trPr>
          <w:trHeight w:val="847"/>
        </w:trPr>
        <w:tc>
          <w:tcPr>
            <w:tcW w:w="4247" w:type="dxa"/>
          </w:tcPr>
          <w:p w:rsidR="00E82A26" w:rsidRPr="00A52991" w:rsidRDefault="00A52991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Registo</w:t>
            </w:r>
          </w:p>
        </w:tc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="00A729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260BC">
              <w:rPr>
                <w:rFonts w:ascii="Times New Roman" w:hAnsi="Times New Roman" w:cs="Times New Roman"/>
                <w:sz w:val="24"/>
                <w:szCs w:val="24"/>
              </w:rPr>
              <w:t>ontem um registo de uma aeronave.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Construtor</w:t>
            </w:r>
          </w:p>
        </w:tc>
        <w:tc>
          <w:tcPr>
            <w:tcW w:w="4247" w:type="dxa"/>
          </w:tcPr>
          <w:p w:rsidR="00E82A26" w:rsidRPr="00A52991" w:rsidRDefault="004260BC" w:rsidP="0042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“Construtor”, campo “Nome”. VARCHAR2(30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4260BC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</w:t>
            </w:r>
            <w:r w:rsidR="00E82A26"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a categoria da aeronave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modelo da aeronave.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Motor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tipo de motor utilizado na aeronave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motores</w:t>
            </w:r>
          </w:p>
        </w:tc>
        <w:tc>
          <w:tcPr>
            <w:tcW w:w="4247" w:type="dxa"/>
          </w:tcPr>
          <w:p w:rsidR="00E82A26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A729A5" w:rsidRPr="00A52991" w:rsidRDefault="00A729A5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numero de motores utilizados na aeronave</w:t>
            </w:r>
          </w:p>
        </w:tc>
      </w:tr>
      <w:tr w:rsidR="00E82A26" w:rsidRPr="00A52991" w:rsidTr="00AA5730"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E82A26" w:rsidRPr="00A52991" w:rsidRDefault="00E82A26" w:rsidP="00AA5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64E" w:rsidRPr="00A52991" w:rsidRDefault="00B8664E" w:rsidP="00B8664E">
      <w:pPr>
        <w:rPr>
          <w:rFonts w:ascii="Times New Roman" w:hAnsi="Times New Roman" w:cs="Times New Roman"/>
          <w:sz w:val="24"/>
          <w:szCs w:val="24"/>
        </w:rPr>
      </w:pPr>
    </w:p>
    <w:p w:rsidR="00B8664E" w:rsidRPr="00A52991" w:rsidRDefault="00B8664E" w:rsidP="00B8664E">
      <w:pPr>
        <w:rPr>
          <w:rFonts w:ascii="Times New Roman" w:hAnsi="Times New Roman" w:cs="Times New Roman"/>
          <w:sz w:val="24"/>
          <w:szCs w:val="24"/>
        </w:rPr>
      </w:pPr>
    </w:p>
    <w:p w:rsidR="00B8664E" w:rsidRPr="00A52991" w:rsidRDefault="00B8664E" w:rsidP="00B8664E">
      <w:pPr>
        <w:rPr>
          <w:rFonts w:ascii="Times New Roman" w:hAnsi="Times New Roman" w:cs="Times New Roman"/>
          <w:smallCaps/>
          <w:sz w:val="36"/>
          <w:szCs w:val="36"/>
        </w:rPr>
      </w:pPr>
      <w:r w:rsidRPr="00A52991">
        <w:rPr>
          <w:rFonts w:ascii="Times New Roman" w:hAnsi="Times New Roman" w:cs="Times New Roman"/>
          <w:smallCaps/>
          <w:sz w:val="36"/>
          <w:szCs w:val="36"/>
        </w:rPr>
        <w:t>Nova tabela numa folha nova</w:t>
      </w:r>
    </w:p>
    <w:p w:rsidR="00B8664E" w:rsidRPr="00A52991" w:rsidRDefault="00B8664E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52991" w:rsidRP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52991" w:rsidRDefault="00A52991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A729A5" w:rsidRPr="00A729A5" w:rsidRDefault="00A729A5" w:rsidP="00A729A5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29A5" w:rsidRPr="00A52991" w:rsidTr="00BA3147">
        <w:trPr>
          <w:trHeight w:val="570"/>
        </w:trPr>
        <w:tc>
          <w:tcPr>
            <w:tcW w:w="4247" w:type="dxa"/>
          </w:tcPr>
          <w:p w:rsidR="00A729A5" w:rsidRPr="00A52991" w:rsidRDefault="00A729A5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A52991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Ae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roporto</w:t>
            </w:r>
            <w:proofErr w:type="spellEnd"/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conter informação sobre os diferentes aeroportos.</w:t>
            </w:r>
          </w:p>
        </w:tc>
      </w:tr>
      <w:tr w:rsidR="00A729A5" w:rsidRPr="00A52991" w:rsidTr="00BA3147">
        <w:trPr>
          <w:trHeight w:val="683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729A5" w:rsidRPr="00A52991" w:rsidTr="00BA3147">
        <w:trPr>
          <w:trHeight w:val="693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A729A5" w:rsidRPr="00A52991" w:rsidTr="00BA3147">
        <w:trPr>
          <w:trHeight w:val="847"/>
        </w:trPr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demonização de um aeroporto.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Primária</w:t>
            </w:r>
          </w:p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 nome de um Pais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Contem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uma região de um determinado pais.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Contem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nome de um estado de uma Região</w:t>
            </w:r>
          </w:p>
        </w:tc>
      </w:tr>
      <w:tr w:rsidR="00A729A5" w:rsidRPr="00A52991" w:rsidTr="00BA3147">
        <w:tc>
          <w:tcPr>
            <w:tcW w:w="4247" w:type="dxa"/>
          </w:tcPr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Aeroporto</w:t>
            </w:r>
          </w:p>
        </w:tc>
        <w:tc>
          <w:tcPr>
            <w:tcW w:w="4247" w:type="dxa"/>
          </w:tcPr>
          <w:p w:rsidR="00A729A5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  <w:p w:rsidR="00A729A5" w:rsidRPr="00A52991" w:rsidRDefault="00A729A5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Contem </w:t>
            </w:r>
            <w:r w:rsidR="000C1D6B">
              <w:rPr>
                <w:rFonts w:ascii="Times New Roman" w:hAnsi="Times New Roman" w:cs="Times New Roman"/>
                <w:sz w:val="24"/>
                <w:szCs w:val="24"/>
              </w:rPr>
              <w:t>o código de um Aeroporto</w:t>
            </w:r>
          </w:p>
        </w:tc>
      </w:tr>
    </w:tbl>
    <w:p w:rsidR="00A729A5" w:rsidRDefault="00A729A5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Default="000C1D6B">
      <w:pPr>
        <w:rPr>
          <w:rFonts w:ascii="Times New Roman" w:hAnsi="Times New Roman" w:cs="Times New Roman"/>
          <w:sz w:val="24"/>
          <w:szCs w:val="24"/>
        </w:rPr>
      </w:pPr>
    </w:p>
    <w:p w:rsidR="000C1D6B" w:rsidRPr="00A52991" w:rsidRDefault="000C1D6B" w:rsidP="000C1D6B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1D6B" w:rsidRPr="00A52991" w:rsidTr="00BA3147">
        <w:trPr>
          <w:trHeight w:val="570"/>
        </w:trPr>
        <w:tc>
          <w:tcPr>
            <w:tcW w:w="4247" w:type="dxa"/>
          </w:tcPr>
          <w:p w:rsidR="000C1D6B" w:rsidRPr="00A52991" w:rsidRDefault="000C1D6B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Voo</w:t>
            </w:r>
            <w:proofErr w:type="spellEnd"/>
          </w:p>
          <w:p w:rsidR="000C1D6B" w:rsidRPr="00A52991" w:rsidRDefault="000C1D6B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0C1D6B" w:rsidRPr="00A52991" w:rsidTr="00BA3147">
        <w:trPr>
          <w:trHeight w:val="683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0C1D6B" w:rsidRPr="00A52991" w:rsidTr="00BA3147">
        <w:trPr>
          <w:trHeight w:val="693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0C1D6B" w:rsidRPr="00A52991" w:rsidTr="00BA3147">
        <w:trPr>
          <w:trHeight w:val="847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Aeronave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estrangeira: tabela “Construtor”, campo “Nome”.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Aeroporto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Aeroporto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campo “Nome”.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Região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“Aeroporto”,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BA3147"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Transportadora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Aerea</w:t>
            </w:r>
            <w:proofErr w:type="spellEnd"/>
          </w:p>
        </w:tc>
        <w:tc>
          <w:tcPr>
            <w:tcW w:w="4247" w:type="dxa"/>
          </w:tcPr>
          <w:p w:rsidR="000C1D6B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estrangeira: tabela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campo “</w:t>
            </w:r>
            <w:r w:rsidR="0087147E"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</w:p>
          <w:p w:rsidR="000C1D6B" w:rsidRPr="00A52991" w:rsidRDefault="000C1D6B" w:rsidP="000C1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0C1D6B">
        <w:trPr>
          <w:trHeight w:val="478"/>
        </w:trPr>
        <w:tc>
          <w:tcPr>
            <w:tcW w:w="4247" w:type="dxa"/>
          </w:tcPr>
          <w:p w:rsidR="000C1D6B" w:rsidRPr="00A52991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Voo</w:t>
            </w:r>
          </w:p>
        </w:tc>
        <w:tc>
          <w:tcPr>
            <w:tcW w:w="4247" w:type="dxa"/>
          </w:tcPr>
          <w:p w:rsidR="000C1D6B" w:rsidRPr="00A52991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1D6B" w:rsidRPr="00A52991" w:rsidTr="000C1D6B">
        <w:trPr>
          <w:trHeight w:val="478"/>
        </w:trPr>
        <w:tc>
          <w:tcPr>
            <w:tcW w:w="4247" w:type="dxa"/>
          </w:tcPr>
          <w:p w:rsidR="000C1D6B" w:rsidRDefault="000C1D6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Proposito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Voo</w:t>
            </w:r>
          </w:p>
        </w:tc>
        <w:tc>
          <w:tcPr>
            <w:tcW w:w="4247" w:type="dxa"/>
          </w:tcPr>
          <w:p w:rsidR="000C1D6B" w:rsidRPr="00A52991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VARCHAR2(30</w:t>
            </w: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C1D6B" w:rsidRDefault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Acidente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do Acidente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Logitude</w:t>
            </w:r>
            <w:proofErr w:type="spellEnd"/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de Voo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Localização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do Acidente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Dano Causado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Severidade do Acidente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rPr>
          <w:trHeight w:val="478"/>
        </w:trPr>
        <w:tc>
          <w:tcPr>
            <w:tcW w:w="4247" w:type="dxa"/>
          </w:tcPr>
          <w:p w:rsidR="0087147E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Atmosféricas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Investigação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Acidente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Inicio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Fim</w:t>
            </w:r>
          </w:p>
        </w:tc>
        <w:tc>
          <w:tcPr>
            <w:tcW w:w="4247" w:type="dxa"/>
          </w:tcPr>
          <w:p w:rsidR="0087147E" w:rsidRPr="00A52991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Feridos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Acidente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Investigação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Fatais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Sérios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Feridos Menores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Ilesos</w:t>
            </w:r>
          </w:p>
        </w:tc>
        <w:tc>
          <w:tcPr>
            <w:tcW w:w="4247" w:type="dxa"/>
          </w:tcPr>
          <w:p w:rsidR="0087147E" w:rsidRPr="00A52991" w:rsidRDefault="0087147E" w:rsidP="00871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 w:rsidP="008714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Default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 w:rsidP="0087147E">
      <w:pPr>
        <w:pStyle w:val="Caption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A52991">
        <w:rPr>
          <w:rFonts w:ascii="Times New Roman" w:hAnsi="Times New Roman" w:cs="Times New Roman"/>
          <w:b/>
          <w:color w:val="002060"/>
        </w:rPr>
        <w:lastRenderedPageBreak/>
        <w:t xml:space="preserve">Definição de Tabela </w:t>
      </w:r>
      <w:r>
        <w:rPr>
          <w:rFonts w:ascii="Times New Roman" w:hAnsi="Times New Roman" w:cs="Times New Roman"/>
          <w:b/>
          <w:color w:val="002060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147E" w:rsidRPr="00A52991" w:rsidTr="00BA3147">
        <w:trPr>
          <w:trHeight w:val="570"/>
        </w:trPr>
        <w:tc>
          <w:tcPr>
            <w:tcW w:w="4247" w:type="dxa"/>
          </w:tcPr>
          <w:p w:rsidR="0087147E" w:rsidRPr="00A52991" w:rsidRDefault="0087147E" w:rsidP="00BA314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Transportadora</w:t>
            </w:r>
            <w:proofErr w:type="spellEnd"/>
          </w:p>
          <w:p w:rsidR="0087147E" w:rsidRPr="00A52991" w:rsidRDefault="0087147E" w:rsidP="00BA3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 conter informação sobre 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realizados</w:t>
            </w:r>
          </w:p>
        </w:tc>
      </w:tr>
      <w:tr w:rsidR="0087147E" w:rsidRPr="00A52991" w:rsidTr="00BA3147">
        <w:trPr>
          <w:trHeight w:val="68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693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TABLESPACE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991">
              <w:rPr>
                <w:rFonts w:ascii="Times New Roman" w:hAnsi="Times New Roman" w:cs="Times New Roman"/>
                <w:sz w:val="24"/>
                <w:szCs w:val="24"/>
              </w:rPr>
              <w:t>JMsDB</w:t>
            </w:r>
            <w:proofErr w:type="spellEnd"/>
          </w:p>
        </w:tc>
      </w:tr>
      <w:tr w:rsidR="0087147E" w:rsidRPr="00A52991" w:rsidTr="00BA3147">
        <w:trPr>
          <w:trHeight w:val="847"/>
        </w:trPr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Transportadora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Demonização Completa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47E" w:rsidRPr="00A52991" w:rsidTr="00BA3147">
        <w:tc>
          <w:tcPr>
            <w:tcW w:w="4247" w:type="dxa"/>
          </w:tcPr>
          <w:p w:rsidR="0087147E" w:rsidRPr="00A52991" w:rsidRDefault="00526E0B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</w:p>
        </w:tc>
        <w:tc>
          <w:tcPr>
            <w:tcW w:w="4247" w:type="dxa"/>
          </w:tcPr>
          <w:p w:rsidR="0087147E" w:rsidRPr="00A52991" w:rsidRDefault="0087147E" w:rsidP="00BA3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47E" w:rsidRPr="00A52991" w:rsidRDefault="0087147E" w:rsidP="0087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47E" w:rsidRDefault="0087147E" w:rsidP="0087147E">
      <w:pPr>
        <w:rPr>
          <w:rFonts w:ascii="Times New Roman" w:hAnsi="Times New Roman" w:cs="Times New Roman"/>
          <w:sz w:val="24"/>
          <w:szCs w:val="24"/>
        </w:rPr>
      </w:pPr>
    </w:p>
    <w:p w:rsidR="0087147E" w:rsidRPr="00A52991" w:rsidRDefault="0087147E">
      <w:pPr>
        <w:rPr>
          <w:rFonts w:ascii="Times New Roman" w:hAnsi="Times New Roman" w:cs="Times New Roman"/>
          <w:sz w:val="24"/>
          <w:szCs w:val="24"/>
        </w:rPr>
      </w:pPr>
    </w:p>
    <w:sectPr w:rsidR="0087147E" w:rsidRPr="00A5299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875" w:rsidRDefault="00994875" w:rsidP="008D321F">
      <w:pPr>
        <w:spacing w:after="0" w:line="240" w:lineRule="auto"/>
      </w:pPr>
      <w:r>
        <w:separator/>
      </w:r>
    </w:p>
  </w:endnote>
  <w:endnote w:type="continuationSeparator" w:id="0">
    <w:p w:rsidR="00994875" w:rsidRDefault="00994875" w:rsidP="008D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FBF" w:rsidRPr="00FF56D2" w:rsidRDefault="00AD0AAB" w:rsidP="002F15E6">
    <w:pPr>
      <w:pStyle w:val="Footer"/>
      <w:pBdr>
        <w:top w:val="single" w:sz="4" w:space="1" w:color="auto"/>
      </w:pBdr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8"/>
        <w:szCs w:val="18"/>
      </w:rPr>
      <w:t xml:space="preserve">Criação da </w:t>
    </w:r>
    <w:r w:rsidR="002F15E6" w:rsidRPr="00FF56D2">
      <w:rPr>
        <w:rFonts w:ascii="Segoe UI" w:hAnsi="Segoe UI" w:cs="Segoe UI"/>
        <w:sz w:val="18"/>
        <w:szCs w:val="18"/>
      </w:rPr>
      <w:t>Base de Dados</w:t>
    </w:r>
    <w:r w:rsidR="002F15E6" w:rsidRPr="00FF56D2">
      <w:rPr>
        <w:rFonts w:ascii="Segoe UI" w:hAnsi="Segoe UI" w:cs="Segoe UI"/>
        <w:sz w:val="18"/>
        <w:szCs w:val="18"/>
      </w:rPr>
      <w:tab/>
    </w:r>
    <w:r w:rsidR="00FF56D2" w:rsidRPr="00FF56D2">
      <w:rPr>
        <w:rFonts w:ascii="Segoe UI" w:hAnsi="Segoe UI" w:cs="Segoe UI"/>
        <w:sz w:val="18"/>
        <w:szCs w:val="18"/>
      </w:rPr>
      <w:tab/>
    </w:r>
    <w:proofErr w:type="spellStart"/>
    <w:r w:rsidR="00FF56D2" w:rsidRPr="00FF56D2">
      <w:rPr>
        <w:rFonts w:ascii="Segoe UI" w:hAnsi="Segoe UI" w:cs="Segoe UI"/>
        <w:color w:val="7F7F7F" w:themeColor="background1" w:themeShade="7F"/>
        <w:spacing w:val="60"/>
        <w:sz w:val="18"/>
        <w:szCs w:val="18"/>
      </w:rPr>
      <w:t>Metadados</w:t>
    </w:r>
    <w:proofErr w:type="spellEnd"/>
    <w:r w:rsidR="00CD09F6" w:rsidRPr="00FF56D2">
      <w:rPr>
        <w:rFonts w:ascii="Segoe UI" w:hAnsi="Segoe UI" w:cs="Segoe UI"/>
        <w:sz w:val="18"/>
        <w:szCs w:val="18"/>
      </w:rPr>
      <w:t xml:space="preserve"> | </w:t>
    </w:r>
    <w:r w:rsidR="00CD09F6" w:rsidRPr="00FF56D2">
      <w:rPr>
        <w:rFonts w:ascii="Segoe UI" w:hAnsi="Segoe UI" w:cs="Segoe UI"/>
        <w:sz w:val="18"/>
        <w:szCs w:val="18"/>
      </w:rPr>
      <w:fldChar w:fldCharType="begin"/>
    </w:r>
    <w:r w:rsidR="00CD09F6" w:rsidRPr="00FF56D2">
      <w:rPr>
        <w:rFonts w:ascii="Segoe UI" w:hAnsi="Segoe UI" w:cs="Segoe UI"/>
        <w:sz w:val="18"/>
        <w:szCs w:val="18"/>
      </w:rPr>
      <w:instrText>PAGE   \* MERGEFORMAT</w:instrText>
    </w:r>
    <w:r w:rsidR="00CD09F6" w:rsidRPr="00FF56D2">
      <w:rPr>
        <w:rFonts w:ascii="Segoe UI" w:hAnsi="Segoe UI" w:cs="Segoe UI"/>
        <w:sz w:val="18"/>
        <w:szCs w:val="18"/>
      </w:rPr>
      <w:fldChar w:fldCharType="separate"/>
    </w:r>
    <w:r w:rsidR="00CD09F6" w:rsidRPr="00FF56D2">
      <w:rPr>
        <w:rFonts w:ascii="Segoe UI" w:hAnsi="Segoe UI" w:cs="Segoe UI"/>
        <w:b/>
        <w:bCs/>
        <w:sz w:val="18"/>
        <w:szCs w:val="18"/>
      </w:rPr>
      <w:t>1</w:t>
    </w:r>
    <w:r w:rsidR="00CD09F6" w:rsidRPr="00FF56D2">
      <w:rPr>
        <w:rFonts w:ascii="Segoe UI" w:hAnsi="Segoe UI" w:cs="Segoe UI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875" w:rsidRDefault="00994875" w:rsidP="008D321F">
      <w:pPr>
        <w:spacing w:after="0" w:line="240" w:lineRule="auto"/>
      </w:pPr>
      <w:r>
        <w:separator/>
      </w:r>
    </w:p>
  </w:footnote>
  <w:footnote w:type="continuationSeparator" w:id="0">
    <w:p w:rsidR="00994875" w:rsidRDefault="00994875" w:rsidP="008D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21F" w:rsidRPr="00EC7FBF" w:rsidRDefault="002264C5" w:rsidP="002264C5">
    <w:pPr>
      <w:pStyle w:val="Header"/>
      <w:pBdr>
        <w:bottom w:val="single" w:sz="4" w:space="1" w:color="auto"/>
      </w:pBdr>
      <w:rPr>
        <w:rFonts w:ascii="Segoe UI" w:hAnsi="Segoe UI" w:cs="Segoe UI"/>
        <w:sz w:val="18"/>
        <w:szCs w:val="18"/>
      </w:rPr>
    </w:pPr>
    <w:r w:rsidRPr="00EC7FBF">
      <w:rPr>
        <w:rFonts w:ascii="Segoe UI" w:hAnsi="Segoe UI" w:cs="Segoe UI"/>
        <w:sz w:val="18"/>
        <w:szCs w:val="18"/>
      </w:rPr>
      <w:t>Administração de Bases de Dados</w:t>
    </w:r>
    <w:r w:rsidR="00441521" w:rsidRPr="00EC7FBF">
      <w:rPr>
        <w:rFonts w:ascii="Segoe UI" w:hAnsi="Segoe UI" w:cs="Segoe UI"/>
        <w:sz w:val="18"/>
        <w:szCs w:val="18"/>
      </w:rPr>
      <w:tab/>
    </w:r>
    <w:r w:rsidR="00441521" w:rsidRPr="00EC7FBF">
      <w:rPr>
        <w:rFonts w:ascii="Segoe UI" w:hAnsi="Segoe UI" w:cs="Segoe UI"/>
        <w:sz w:val="18"/>
        <w:szCs w:val="18"/>
      </w:rPr>
      <w:tab/>
      <w:t>Universidade de Évora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91"/>
    <w:rsid w:val="00097D04"/>
    <w:rsid w:val="000C1D6B"/>
    <w:rsid w:val="000C3031"/>
    <w:rsid w:val="000E3BAA"/>
    <w:rsid w:val="001926DC"/>
    <w:rsid w:val="002264C5"/>
    <w:rsid w:val="002E35E7"/>
    <w:rsid w:val="002F15E6"/>
    <w:rsid w:val="003B0ECD"/>
    <w:rsid w:val="003E4CBA"/>
    <w:rsid w:val="004260BC"/>
    <w:rsid w:val="00441521"/>
    <w:rsid w:val="00443510"/>
    <w:rsid w:val="004A583E"/>
    <w:rsid w:val="004D582F"/>
    <w:rsid w:val="005149C1"/>
    <w:rsid w:val="00526BA2"/>
    <w:rsid w:val="00526E0B"/>
    <w:rsid w:val="00597A54"/>
    <w:rsid w:val="00667080"/>
    <w:rsid w:val="007052F5"/>
    <w:rsid w:val="0087147E"/>
    <w:rsid w:val="008D321F"/>
    <w:rsid w:val="00954133"/>
    <w:rsid w:val="009774A4"/>
    <w:rsid w:val="009812BE"/>
    <w:rsid w:val="00994875"/>
    <w:rsid w:val="00A52991"/>
    <w:rsid w:val="00A71D26"/>
    <w:rsid w:val="00A71DB3"/>
    <w:rsid w:val="00A729A5"/>
    <w:rsid w:val="00A82D97"/>
    <w:rsid w:val="00AD0AAB"/>
    <w:rsid w:val="00B8664E"/>
    <w:rsid w:val="00BD6CB5"/>
    <w:rsid w:val="00BE3F49"/>
    <w:rsid w:val="00CD09F6"/>
    <w:rsid w:val="00D47E58"/>
    <w:rsid w:val="00D5733B"/>
    <w:rsid w:val="00DD0E26"/>
    <w:rsid w:val="00DE75A2"/>
    <w:rsid w:val="00E82A26"/>
    <w:rsid w:val="00EA1BFB"/>
    <w:rsid w:val="00EC5BF2"/>
    <w:rsid w:val="00EC7FBF"/>
    <w:rsid w:val="00FA6440"/>
    <w:rsid w:val="00FB6E57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4F0F77"/>
  <w15:chartTrackingRefBased/>
  <w15:docId w15:val="{445391F0-423B-6743-87D9-53F1723B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991"/>
  </w:style>
  <w:style w:type="paragraph" w:styleId="Heading1">
    <w:name w:val="heading 1"/>
    <w:basedOn w:val="Normal"/>
    <w:next w:val="Normal"/>
    <w:link w:val="Heading1Char"/>
    <w:uiPriority w:val="9"/>
    <w:qFormat/>
    <w:rsid w:val="00A82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2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1F"/>
  </w:style>
  <w:style w:type="paragraph" w:styleId="Footer">
    <w:name w:val="footer"/>
    <w:basedOn w:val="Normal"/>
    <w:link w:val="FooterChar"/>
    <w:uiPriority w:val="99"/>
    <w:unhideWhenUsed/>
    <w:rsid w:val="008D3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1F"/>
  </w:style>
  <w:style w:type="paragraph" w:styleId="Caption">
    <w:name w:val="caption"/>
    <w:basedOn w:val="Normal"/>
    <w:next w:val="Normal"/>
    <w:uiPriority w:val="35"/>
    <w:unhideWhenUsed/>
    <w:qFormat/>
    <w:rsid w:val="00FB6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omartins/Downloads/Metadados%20para%20a%20Criac&#807;a&#771;o%20da%20Base%20de%20Dados%20-%20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2E58-EA82-A741-9827-51F4EBDF9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Metadados para a Criação da Base de Dados - Modelo.dotx</Template>
  <TotalTime>32</TotalTime>
  <Pages>8</Pages>
  <Words>484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Metadados para a criação da base de dados</vt:lpstr>
      <vt:lpstr>Metadados para a criação da base de dados</vt:lpstr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Metadados para a criação da base de dados</dc:title>
  <dc:subject/>
  <dc:creator>João Miguel Da Silva Martins</dc:creator>
  <cp:keywords/>
  <dc:description/>
  <cp:lastModifiedBy>João Miguel Da Silva Martins</cp:lastModifiedBy>
  <cp:revision>1</cp:revision>
  <dcterms:created xsi:type="dcterms:W3CDTF">2018-03-14T11:48:00Z</dcterms:created>
  <dcterms:modified xsi:type="dcterms:W3CDTF">2018-03-14T12:41:00Z</dcterms:modified>
</cp:coreProperties>
</file>